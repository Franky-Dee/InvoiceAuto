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2023-07-12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Franco Du Plessis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PO linden 45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Robin hills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/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/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/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