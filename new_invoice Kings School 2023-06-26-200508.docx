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6FF2ECAC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
          <class/>
          'datetime.date'&gt;
        </w:t>
      </w:r>
    </w:p>
    <w:p w14:paraId="38F26B49" w14:textId="0AC3B542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       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Kings School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45221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randburg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2194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a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1.0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1.0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asdf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asdfasd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3.5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3.5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4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afff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12.0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16.5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B605" w14:textId="77777777" w:rsidR="00583856" w:rsidRDefault="00583856" w:rsidP="00DA124E">
      <w:r>
        <w:separator/>
      </w:r>
    </w:p>
  </w:endnote>
  <w:endnote w:type="continuationSeparator" w:id="0">
    <w:p w14:paraId="36187268" w14:textId="77777777" w:rsidR="00583856" w:rsidRDefault="0058385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AEBF" w14:textId="77777777" w:rsidR="00583856" w:rsidRDefault="00583856" w:rsidP="00DA124E">
      <w:r>
        <w:separator/>
      </w:r>
    </w:p>
  </w:footnote>
  <w:footnote w:type="continuationSeparator" w:id="0">
    <w:p w14:paraId="07D3A9DD" w14:textId="77777777" w:rsidR="00583856" w:rsidRDefault="0058385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13</cp:revision>
  <dcterms:created xsi:type="dcterms:W3CDTF">2022-10-08T09:21:00Z</dcterms:created>
  <dcterms:modified xsi:type="dcterms:W3CDTF">2023-06-26T15:58:00Z</dcterms:modified>
  <cp:category/>
  <cp:version/>
  <dc:description/>
  <dc:identifier/>
  <dc:language/>
  <dc:subject/>
</cp:coreProperties>
</file>