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2023-06-27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/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/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949"/>
        <w:gridCol w:w="6087"/>
        <w:gridCol w:w="2175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